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D683" w14:textId="77777777" w:rsidR="00FC6903" w:rsidRPr="009576B3" w:rsidRDefault="00FC6903" w:rsidP="00FC6903">
      <w:pPr>
        <w:pStyle w:val="Ttulo"/>
        <w:rPr>
          <w:u w:val="single"/>
        </w:rPr>
      </w:pPr>
      <w:r>
        <w:rPr>
          <w:u w:val="single"/>
        </w:rPr>
        <w:t>CALCULAR SALARIO</w:t>
      </w:r>
    </w:p>
    <w:p w14:paraId="6EC58BEF" w14:textId="77777777" w:rsidR="008B4303" w:rsidRDefault="008B4303" w:rsidP="00FC6903">
      <w:pPr>
        <w:rPr>
          <w:rFonts w:ascii="Verdana" w:hAnsi="Verdana"/>
          <w:bCs/>
          <w:sz w:val="20"/>
          <w:szCs w:val="20"/>
        </w:rPr>
      </w:pPr>
    </w:p>
    <w:p w14:paraId="248726EC" w14:textId="5A89AD2D" w:rsidR="00FC6903" w:rsidRPr="008B4303" w:rsidRDefault="008B4303" w:rsidP="00FC6903">
      <w:pPr>
        <w:rPr>
          <w:rFonts w:ascii="Verdana" w:hAnsi="Verdana"/>
          <w:b/>
          <w:sz w:val="20"/>
          <w:szCs w:val="20"/>
        </w:rPr>
      </w:pPr>
      <w:r w:rsidRPr="008B4303">
        <w:rPr>
          <w:rFonts w:ascii="Verdana" w:hAnsi="Verdana"/>
          <w:b/>
          <w:sz w:val="20"/>
          <w:szCs w:val="20"/>
        </w:rPr>
        <w:t>Class08CalcularSalario.java</w:t>
      </w:r>
    </w:p>
    <w:p w14:paraId="606A09D2" w14:textId="77777777" w:rsidR="008B4303" w:rsidRPr="009576B3" w:rsidRDefault="008B4303" w:rsidP="00FC6903">
      <w:pPr>
        <w:rPr>
          <w:bCs/>
        </w:rPr>
      </w:pPr>
    </w:p>
    <w:p w14:paraId="6FED0293" w14:textId="77777777"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Realizar una aplicación que obtenga el salario neto de los empleados de una empresa teniendo en cuenta el número de horas trabajadas, el importe a pagar por hora y el lugar al que ha sido destinado el trabajador (establecido en Km).</w:t>
      </w:r>
    </w:p>
    <w:p w14:paraId="7288AF3F" w14:textId="40778739" w:rsidR="00FC690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Cada hora extra se pagará </w:t>
      </w:r>
      <w:r w:rsidR="008B4303">
        <w:rPr>
          <w:rFonts w:ascii="Verdana" w:hAnsi="Verdana" w:cs="Arial"/>
          <w:bCs/>
          <w:color w:val="000000"/>
          <w:sz w:val="20"/>
        </w:rPr>
        <w:t>2</w:t>
      </w:r>
      <w:r w:rsidR="00BA64AA">
        <w:rPr>
          <w:rFonts w:ascii="Verdana" w:hAnsi="Verdana" w:cs="Arial"/>
          <w:bCs/>
          <w:color w:val="000000"/>
          <w:sz w:val="20"/>
        </w:rPr>
        <w:t>€</w:t>
      </w:r>
      <w:r w:rsidRPr="009576B3">
        <w:rPr>
          <w:rFonts w:ascii="Verdana" w:hAnsi="Verdana" w:cs="Arial"/>
          <w:bCs/>
          <w:color w:val="000000"/>
          <w:sz w:val="20"/>
        </w:rPr>
        <w:t xml:space="preserve"> más que las normales, (la hora extra comienza a computarse a partir de la 36 hora semanal trabajada)</w:t>
      </w:r>
    </w:p>
    <w:p w14:paraId="00B7E8AB" w14:textId="77777777" w:rsidR="00FC6903" w:rsidRPr="009576B3" w:rsidRDefault="00FC6903" w:rsidP="00FC6903">
      <w:pPr>
        <w:numPr>
          <w:ilvl w:val="0"/>
          <w:numId w:val="5"/>
        </w:num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Sobre el salario base anterior, si el destino del empleado está:</w:t>
      </w:r>
    </w:p>
    <w:p w14:paraId="2A65A770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Entre 101 Km y 900Km: </w:t>
      </w:r>
      <w:r w:rsidR="00BA64AA">
        <w:rPr>
          <w:rFonts w:ascii="Verdana" w:hAnsi="Verdana" w:cs="Arial"/>
          <w:bCs/>
          <w:color w:val="000000"/>
          <w:sz w:val="20"/>
        </w:rPr>
        <w:t>La</w:t>
      </w:r>
      <w:r w:rsidRPr="009576B3">
        <w:rPr>
          <w:rFonts w:ascii="Verdana" w:hAnsi="Verdana" w:cs="Arial"/>
          <w:bCs/>
          <w:color w:val="000000"/>
          <w:sz w:val="20"/>
        </w:rPr>
        <w:t xml:space="preserve"> dieta se</w:t>
      </w:r>
      <w:r w:rsidR="00BA64AA">
        <w:rPr>
          <w:rFonts w:ascii="Verdana" w:hAnsi="Verdana" w:cs="Arial"/>
          <w:bCs/>
          <w:color w:val="000000"/>
          <w:sz w:val="20"/>
        </w:rPr>
        <w:t>rá</w:t>
      </w:r>
      <w:r w:rsidRPr="009576B3">
        <w:rPr>
          <w:rFonts w:ascii="Verdana" w:hAnsi="Verdana" w:cs="Arial"/>
          <w:bCs/>
          <w:color w:val="000000"/>
          <w:sz w:val="20"/>
        </w:rPr>
        <w:t xml:space="preserve"> “NACIONAL”</w:t>
      </w:r>
    </w:p>
    <w:p w14:paraId="18D539D3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bCs/>
          <w:sz w:val="20"/>
        </w:rPr>
      </w:pPr>
      <w:r w:rsidRPr="009576B3">
        <w:rPr>
          <w:rFonts w:ascii="Verdana" w:hAnsi="Verdana"/>
          <w:bCs/>
          <w:sz w:val="20"/>
        </w:rPr>
        <w:t xml:space="preserve">Por encima de 900Km: </w:t>
      </w:r>
      <w:r w:rsidR="00BA64AA">
        <w:rPr>
          <w:rFonts w:ascii="Verdana" w:hAnsi="Verdana"/>
          <w:bCs/>
          <w:sz w:val="20"/>
        </w:rPr>
        <w:t>D</w:t>
      </w:r>
      <w:r w:rsidRPr="009576B3">
        <w:rPr>
          <w:rFonts w:ascii="Verdana" w:hAnsi="Verdana"/>
          <w:bCs/>
          <w:sz w:val="20"/>
        </w:rPr>
        <w:t>ieta “INTERNACIONAL”</w:t>
      </w:r>
    </w:p>
    <w:p w14:paraId="4718133B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bCs/>
          <w:sz w:val="20"/>
        </w:rPr>
      </w:pPr>
      <w:r w:rsidRPr="009576B3">
        <w:rPr>
          <w:rFonts w:ascii="Verdana" w:hAnsi="Verdana"/>
          <w:bCs/>
          <w:sz w:val="20"/>
        </w:rPr>
        <w:t xml:space="preserve">Por debajo de 101 </w:t>
      </w:r>
      <w:proofErr w:type="gramStart"/>
      <w:r w:rsidRPr="009576B3">
        <w:rPr>
          <w:rFonts w:ascii="Verdana" w:hAnsi="Verdana"/>
          <w:bCs/>
          <w:sz w:val="20"/>
        </w:rPr>
        <w:t>Km</w:t>
      </w:r>
      <w:r w:rsidR="00BA64AA">
        <w:rPr>
          <w:rFonts w:ascii="Verdana" w:hAnsi="Verdana"/>
          <w:bCs/>
          <w:sz w:val="20"/>
        </w:rPr>
        <w:t xml:space="preserve"> </w:t>
      </w:r>
      <w:r w:rsidRPr="009576B3">
        <w:rPr>
          <w:rFonts w:ascii="Verdana" w:hAnsi="Verdana"/>
          <w:bCs/>
          <w:sz w:val="20"/>
        </w:rPr>
        <w:t xml:space="preserve"> </w:t>
      </w:r>
      <w:r w:rsidR="00BA64AA">
        <w:rPr>
          <w:rFonts w:ascii="Verdana" w:hAnsi="Verdana"/>
          <w:bCs/>
          <w:sz w:val="20"/>
        </w:rPr>
        <w:t>Dieta</w:t>
      </w:r>
      <w:proofErr w:type="gramEnd"/>
      <w:r w:rsidR="00BA64AA">
        <w:rPr>
          <w:rFonts w:ascii="Verdana" w:hAnsi="Verdana"/>
          <w:bCs/>
          <w:sz w:val="20"/>
        </w:rPr>
        <w:t xml:space="preserve"> </w:t>
      </w:r>
      <w:r w:rsidRPr="009576B3">
        <w:rPr>
          <w:rFonts w:ascii="Verdana" w:hAnsi="Verdana"/>
          <w:bCs/>
          <w:sz w:val="20"/>
        </w:rPr>
        <w:t>“PROVINCIAL”</w:t>
      </w:r>
    </w:p>
    <w:p w14:paraId="01A689C7" w14:textId="77777777"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Sobre el </w:t>
      </w:r>
      <w:r w:rsidR="00BA64AA">
        <w:rPr>
          <w:rFonts w:ascii="Verdana" w:hAnsi="Verdana" w:cs="Arial"/>
          <w:bCs/>
          <w:color w:val="000000"/>
          <w:sz w:val="20"/>
        </w:rPr>
        <w:t>precio final obtenido del</w:t>
      </w:r>
      <w:r w:rsidRPr="009576B3">
        <w:rPr>
          <w:rFonts w:ascii="Verdana" w:hAnsi="Verdana" w:cs="Arial"/>
          <w:bCs/>
          <w:color w:val="000000"/>
          <w:sz w:val="20"/>
        </w:rPr>
        <w:t xml:space="preserve"> salario:</w:t>
      </w:r>
    </w:p>
    <w:p w14:paraId="6D005029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sz w:val="20"/>
        </w:rPr>
      </w:pPr>
      <w:r>
        <w:rPr>
          <w:rFonts w:ascii="Verdana" w:hAnsi="Verdana" w:cs="Arial"/>
          <w:bCs/>
          <w:sz w:val="20"/>
        </w:rPr>
        <w:t>Cant</w:t>
      </w:r>
      <w:r w:rsidRPr="009576B3">
        <w:rPr>
          <w:rFonts w:ascii="Verdana" w:hAnsi="Verdana" w:cs="Arial"/>
          <w:bCs/>
          <w:sz w:val="20"/>
        </w:rPr>
        <w:t>idades menores o iguales a 250 € no soportan retención 0%</w:t>
      </w:r>
    </w:p>
    <w:p w14:paraId="40102FEE" w14:textId="77777777"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/>
          <w:bCs/>
          <w:sz w:val="20"/>
        </w:rPr>
        <w:t>Cant</w:t>
      </w:r>
      <w:r w:rsidRPr="009576B3">
        <w:rPr>
          <w:rFonts w:ascii="Verdana" w:hAnsi="Verdana"/>
          <w:bCs/>
          <w:sz w:val="20"/>
        </w:rPr>
        <w:t>idades por encima de 250 € y menores o iguales a 500 € la retención es del 20%</w:t>
      </w:r>
    </w:p>
    <w:p w14:paraId="480B8637" w14:textId="77777777" w:rsidR="00FC690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Cant</w:t>
      </w:r>
      <w:r w:rsidRPr="009576B3">
        <w:rPr>
          <w:rFonts w:ascii="Verdana" w:hAnsi="Verdana" w:cs="Arial"/>
          <w:bCs/>
          <w:color w:val="000000"/>
          <w:sz w:val="20"/>
        </w:rPr>
        <w:t>idades por encima de 500 € la retención es del 50%</w:t>
      </w:r>
    </w:p>
    <w:p w14:paraId="7D28D421" w14:textId="77777777" w:rsidR="00BA64AA" w:rsidRPr="00824C8C" w:rsidRDefault="00BA64AA" w:rsidP="00BA64AA">
      <w:pPr>
        <w:ind w:left="2160"/>
        <w:outlineLvl w:val="0"/>
        <w:rPr>
          <w:rFonts w:ascii="Verdana" w:hAnsi="Verdana" w:cs="Arial"/>
          <w:bCs/>
          <w:color w:val="000000"/>
          <w:sz w:val="20"/>
        </w:rPr>
      </w:pPr>
    </w:p>
    <w:p w14:paraId="225EE243" w14:textId="77777777"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Aplicaremos el IVA (16%) al salario bruto y se lo restaremos para conseguir el salario neto del trabajador.</w:t>
      </w:r>
    </w:p>
    <w:p w14:paraId="2D1AE9F3" w14:textId="77777777" w:rsidR="00FC6903" w:rsidRDefault="00FC69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59C20EAF" w14:textId="1B2B7A01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Horas trabajadas: 40</w:t>
      </w:r>
    </w:p>
    <w:p w14:paraId="44D4FC35" w14:textId="2CB6D632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Precio Hora: 20</w:t>
      </w:r>
    </w:p>
    <w:p w14:paraId="4CB15ADE" w14:textId="4BA18482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Horas extras: 4</w:t>
      </w:r>
    </w:p>
    <w:p w14:paraId="3487236A" w14:textId="7F651E1E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proofErr w:type="spellStart"/>
      <w:r>
        <w:rPr>
          <w:rFonts w:ascii="Verdana" w:hAnsi="Verdana" w:cs="Arial"/>
          <w:bCs/>
          <w:color w:val="000000"/>
          <w:sz w:val="20"/>
        </w:rPr>
        <w:t>PrecioBase</w:t>
      </w:r>
      <w:proofErr w:type="spellEnd"/>
      <w:r>
        <w:rPr>
          <w:rFonts w:ascii="Verdana" w:hAnsi="Verdana" w:cs="Arial"/>
          <w:bCs/>
          <w:color w:val="000000"/>
          <w:sz w:val="20"/>
        </w:rPr>
        <w:t xml:space="preserve">: 36 * 20 </w:t>
      </w:r>
    </w:p>
    <w:p w14:paraId="1A09BA06" w14:textId="0E6A4B6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  <w:proofErr w:type="spellStart"/>
      <w:r>
        <w:rPr>
          <w:rFonts w:ascii="Verdana" w:hAnsi="Verdana" w:cs="Arial"/>
          <w:bCs/>
          <w:color w:val="000000"/>
          <w:sz w:val="20"/>
        </w:rPr>
        <w:t>PrecioExtra</w:t>
      </w:r>
      <w:proofErr w:type="spellEnd"/>
      <w:r>
        <w:rPr>
          <w:rFonts w:ascii="Verdana" w:hAnsi="Verdana" w:cs="Arial"/>
          <w:bCs/>
          <w:color w:val="000000"/>
          <w:sz w:val="20"/>
        </w:rPr>
        <w:t>: 4 * 22</w:t>
      </w:r>
    </w:p>
    <w:p w14:paraId="0660D780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33BA47D4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32C3B36D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74A2BB60" w14:textId="77777777" w:rsidR="008B4303" w:rsidRDefault="008B43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14:paraId="7C8DDF4C" w14:textId="77777777" w:rsidR="00FC6903" w:rsidRPr="009576B3" w:rsidRDefault="00FC6903" w:rsidP="00FC6903">
      <w:pPr>
        <w:numPr>
          <w:ilvl w:val="0"/>
          <w:numId w:val="6"/>
        </w:numPr>
        <w:outlineLvl w:val="0"/>
        <w:rPr>
          <w:rFonts w:ascii="Verdana" w:hAnsi="Verdana" w:cs="Arial"/>
          <w:b/>
          <w:bCs/>
          <w:color w:val="000000"/>
          <w:sz w:val="20"/>
        </w:rPr>
      </w:pPr>
      <w:r w:rsidRPr="009576B3">
        <w:rPr>
          <w:rFonts w:ascii="Verdana" w:hAnsi="Verdana" w:cs="Arial"/>
          <w:b/>
          <w:bCs/>
          <w:color w:val="000000"/>
          <w:sz w:val="20"/>
        </w:rPr>
        <w:t>Al final debemos mostrar el siguiente informe:</w:t>
      </w:r>
    </w:p>
    <w:p w14:paraId="69BC6682" w14:textId="77777777" w:rsidR="00FC6903" w:rsidRPr="009576B3" w:rsidRDefault="00FC6903" w:rsidP="00FC6903">
      <w:pPr>
        <w:jc w:val="center"/>
        <w:rPr>
          <w:rFonts w:ascii="Arial" w:hAnsi="Arial" w:cs="Arial"/>
          <w:sz w:val="18"/>
          <w:szCs w:val="18"/>
        </w:rPr>
      </w:pPr>
    </w:p>
    <w:p w14:paraId="7BB58BD3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HORAS SEMANALES      </w:t>
      </w:r>
    </w:p>
    <w:p w14:paraId="7EC20E7E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51                              </w:t>
      </w:r>
    </w:p>
    <w:p w14:paraId="75B2E6BD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IMPORTE HORA:        </w:t>
      </w:r>
    </w:p>
    <w:p w14:paraId="6B4AE14F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24                              </w:t>
      </w:r>
    </w:p>
    <w:p w14:paraId="32B28F42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KILOMETROS:          </w:t>
      </w:r>
    </w:p>
    <w:p w14:paraId="072E9EB0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269                             </w:t>
      </w:r>
    </w:p>
    <w:p w14:paraId="228A72E6" w14:textId="77777777"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                                </w:t>
      </w:r>
    </w:p>
    <w:p w14:paraId="3466946F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14:paraId="5E59269C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HORAS TRABAJADAS: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9576B3">
        <w:rPr>
          <w:rFonts w:ascii="Arial" w:hAnsi="Arial" w:cs="Arial"/>
          <w:sz w:val="18"/>
          <w:szCs w:val="18"/>
        </w:rPr>
        <w:t xml:space="preserve"> 51</w:t>
      </w:r>
    </w:p>
    <w:p w14:paraId="1D2B2908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HORAS EXTRAS:  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>15</w:t>
      </w:r>
    </w:p>
    <w:p w14:paraId="1BD1E323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IMPORTE DE LA HORA:     </w:t>
      </w:r>
      <w:r>
        <w:rPr>
          <w:rFonts w:ascii="Arial" w:hAnsi="Arial" w:cs="Arial"/>
          <w:sz w:val="18"/>
          <w:szCs w:val="18"/>
        </w:rPr>
        <w:t xml:space="preserve">    </w:t>
      </w:r>
      <w:r w:rsidRPr="009576B3">
        <w:rPr>
          <w:rFonts w:ascii="Arial" w:hAnsi="Arial" w:cs="Arial"/>
          <w:sz w:val="18"/>
          <w:szCs w:val="18"/>
        </w:rPr>
        <w:t>24</w:t>
      </w:r>
    </w:p>
    <w:p w14:paraId="5E037747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DISTANCIA EN KM: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 xml:space="preserve"> 269</w:t>
      </w:r>
    </w:p>
    <w:p w14:paraId="4603B629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DESTINO:              </w:t>
      </w:r>
      <w:r>
        <w:rPr>
          <w:rFonts w:ascii="Arial" w:hAnsi="Arial" w:cs="Arial"/>
          <w:sz w:val="18"/>
          <w:szCs w:val="18"/>
        </w:rPr>
        <w:tab/>
      </w:r>
      <w:r w:rsidRPr="009576B3">
        <w:rPr>
          <w:rFonts w:ascii="Arial" w:hAnsi="Arial" w:cs="Arial"/>
          <w:sz w:val="18"/>
          <w:szCs w:val="18"/>
        </w:rPr>
        <w:t>NACIONAL</w:t>
      </w:r>
    </w:p>
    <w:p w14:paraId="177014CB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RETENCION:           </w:t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Pr="009576B3">
        <w:rPr>
          <w:rFonts w:ascii="Arial" w:hAnsi="Arial" w:cs="Arial"/>
          <w:sz w:val="18"/>
          <w:szCs w:val="18"/>
        </w:rPr>
        <w:t xml:space="preserve"> 50%</w:t>
      </w:r>
    </w:p>
    <w:p w14:paraId="41DA77AD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BASE:           </w:t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Pr="009576B3">
        <w:rPr>
          <w:rFonts w:ascii="Arial" w:hAnsi="Arial" w:cs="Arial"/>
          <w:sz w:val="18"/>
          <w:szCs w:val="18"/>
        </w:rPr>
        <w:t>864.00</w:t>
      </w:r>
    </w:p>
    <w:p w14:paraId="752E1012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HORAS EXTRA:    </w:t>
      </w:r>
      <w:r>
        <w:rPr>
          <w:rFonts w:ascii="Arial" w:hAnsi="Arial" w:cs="Arial"/>
          <w:sz w:val="18"/>
          <w:szCs w:val="18"/>
        </w:rPr>
        <w:t xml:space="preserve"> </w:t>
      </w:r>
      <w:r w:rsidRPr="009576B3">
        <w:rPr>
          <w:rFonts w:ascii="Arial" w:hAnsi="Arial" w:cs="Arial"/>
          <w:sz w:val="18"/>
          <w:szCs w:val="18"/>
        </w:rPr>
        <w:t>540.00</w:t>
      </w:r>
    </w:p>
    <w:p w14:paraId="032B75C8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BRUTO: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>1404.00</w:t>
      </w:r>
    </w:p>
    <w:p w14:paraId="35523B12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IVA (16%):              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Pr="009576B3">
        <w:rPr>
          <w:rFonts w:ascii="Arial" w:hAnsi="Arial" w:cs="Arial"/>
          <w:sz w:val="18"/>
          <w:szCs w:val="18"/>
        </w:rPr>
        <w:t>224.64</w:t>
      </w:r>
    </w:p>
    <w:p w14:paraId="2EB0EAF9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14:paraId="54331D3C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SALARIO TOTAL:         1179</w:t>
      </w:r>
      <w:r w:rsidRPr="009576B3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36</w:t>
      </w:r>
    </w:p>
    <w:p w14:paraId="47F56B47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14:paraId="2D214C86" w14:textId="77777777"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 DE PROGRAMA</w:t>
      </w:r>
    </w:p>
    <w:p w14:paraId="71818053" w14:textId="77777777" w:rsidR="00B82C29" w:rsidRDefault="00B82C29">
      <w:pPr>
        <w:rPr>
          <w:szCs w:val="20"/>
        </w:rPr>
      </w:pPr>
    </w:p>
    <w:sectPr w:rsidR="00B82C29" w:rsidSect="00424C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16CBE" w14:textId="77777777" w:rsidR="007C4DBA" w:rsidRDefault="007C4DBA">
      <w:r>
        <w:separator/>
      </w:r>
    </w:p>
  </w:endnote>
  <w:endnote w:type="continuationSeparator" w:id="0">
    <w:p w14:paraId="4CE9703B" w14:textId="77777777" w:rsidR="007C4DBA" w:rsidRDefault="007C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87B49" w14:textId="77777777" w:rsidR="006225E4" w:rsidRPr="006225E4" w:rsidRDefault="00B44AB8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="006225E4"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0932E9">
      <w:rPr>
        <w:rStyle w:val="Nmerodepgina"/>
        <w:rFonts w:ascii="Verdana" w:hAnsi="Verdana"/>
        <w:noProof/>
        <w:sz w:val="20"/>
        <w:szCs w:val="20"/>
      </w:rPr>
      <w:t>1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782ED" w14:textId="77777777" w:rsidR="007C4DBA" w:rsidRDefault="007C4DBA">
      <w:r>
        <w:separator/>
      </w:r>
    </w:p>
  </w:footnote>
  <w:footnote w:type="continuationSeparator" w:id="0">
    <w:p w14:paraId="3E2A66A6" w14:textId="77777777" w:rsidR="007C4DBA" w:rsidRDefault="007C4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2118D" w14:textId="77777777" w:rsidR="006225E4" w:rsidRPr="006225E4" w:rsidRDefault="000932E9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D42E48" wp14:editId="7F008B72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907415" cy="453390"/>
              <wp:effectExtent l="0" t="2540" r="3175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453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28807" w14:textId="77777777" w:rsidR="006225E4" w:rsidRDefault="003764F0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715A84" wp14:editId="4EAA2FE7">
                                <wp:extent cx="695325" cy="361950"/>
                                <wp:effectExtent l="19050" t="0" r="9525" b="0"/>
                                <wp:docPr id="1" name="Imagen 1" descr="logo_jav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jav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71.45pt;height:3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" stroked="f">
              <v:textbox style="mso-fit-shape-to-text:t">
                <w:txbxContent>
                  <w:p w:rsidR="006225E4" w:rsidRDefault="003764F0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695325" cy="361950"/>
                          <wp:effectExtent l="19050" t="0" r="9525" b="0"/>
                          <wp:docPr id="1" name="Imagen 1" descr="logo_jav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jav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498347F" w14:textId="77777777" w:rsidR="006225E4" w:rsidRPr="006225E4" w:rsidRDefault="00E25D94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APLICACIONES </w:t>
    </w:r>
    <w:r w:rsidR="00BA64AA">
      <w:rPr>
        <w:rFonts w:ascii="Verdana" w:hAnsi="Verdana"/>
        <w:sz w:val="20"/>
        <w:szCs w:val="20"/>
      </w:rPr>
      <w:t>JSE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EF8"/>
    <w:multiLevelType w:val="hybridMultilevel"/>
    <w:tmpl w:val="61F6787A"/>
    <w:lvl w:ilvl="0" w:tplc="4F76F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9422829">
    <w:abstractNumId w:val="0"/>
  </w:num>
  <w:num w:numId="2" w16cid:durableId="600913366">
    <w:abstractNumId w:val="4"/>
  </w:num>
  <w:num w:numId="3" w16cid:durableId="938565384">
    <w:abstractNumId w:val="3"/>
  </w:num>
  <w:num w:numId="4" w16cid:durableId="1288976448">
    <w:abstractNumId w:val="5"/>
  </w:num>
  <w:num w:numId="5" w16cid:durableId="912861620">
    <w:abstractNumId w:val="2"/>
  </w:num>
  <w:num w:numId="6" w16cid:durableId="105585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F0"/>
    <w:rsid w:val="000932E9"/>
    <w:rsid w:val="00195558"/>
    <w:rsid w:val="00206D4E"/>
    <w:rsid w:val="003325AC"/>
    <w:rsid w:val="00354EFA"/>
    <w:rsid w:val="003764F0"/>
    <w:rsid w:val="00390263"/>
    <w:rsid w:val="00424CE1"/>
    <w:rsid w:val="005B6AFE"/>
    <w:rsid w:val="005F37D0"/>
    <w:rsid w:val="006225E4"/>
    <w:rsid w:val="006F11C5"/>
    <w:rsid w:val="007A370C"/>
    <w:rsid w:val="007C4DBA"/>
    <w:rsid w:val="007F419B"/>
    <w:rsid w:val="008268A0"/>
    <w:rsid w:val="00890D33"/>
    <w:rsid w:val="008B4303"/>
    <w:rsid w:val="009467B6"/>
    <w:rsid w:val="009E749C"/>
    <w:rsid w:val="00A202A1"/>
    <w:rsid w:val="00A273AB"/>
    <w:rsid w:val="00B44AB8"/>
    <w:rsid w:val="00B80069"/>
    <w:rsid w:val="00B82C29"/>
    <w:rsid w:val="00BA64AA"/>
    <w:rsid w:val="00BC6BC8"/>
    <w:rsid w:val="00D901C3"/>
    <w:rsid w:val="00E25D94"/>
    <w:rsid w:val="00E530FF"/>
    <w:rsid w:val="00EF1AED"/>
    <w:rsid w:val="00F91740"/>
    <w:rsid w:val="00FA5E8A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2214A1"/>
  <w15:docId w15:val="{8821796B-36A5-4F23-A48E-C8F0077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5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paragraph" w:styleId="Textodeglobo">
    <w:name w:val="Balloon Text"/>
    <w:basedOn w:val="Normal"/>
    <w:link w:val="TextodegloboCar"/>
    <w:rsid w:val="00206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D4E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FC6903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FC690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ACION\PLANTILLAS%20EJERCICIOS\PLANTILLAS%202008\JAVA%20AW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G:\DOCUMENTACION\PLANTILLAS EJERCICIOS\PLANTILLAS 2008\JAVA AWT.dot</Template>
  <TotalTime>5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Microforum</dc:creator>
  <cp:keywords/>
  <dc:description/>
  <cp:lastModifiedBy>Francisco García Serrano</cp:lastModifiedBy>
  <cp:revision>3</cp:revision>
  <cp:lastPrinted>1900-01-01T00:14:44Z</cp:lastPrinted>
  <dcterms:created xsi:type="dcterms:W3CDTF">2014-02-26T13:43:00Z</dcterms:created>
  <dcterms:modified xsi:type="dcterms:W3CDTF">2025-06-04T11:43:00Z</dcterms:modified>
</cp:coreProperties>
</file>